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9C573" w14:textId="77777777" w:rsidR="002A779C" w:rsidRPr="00DF203C" w:rsidRDefault="00F938EA" w:rsidP="000852CE">
      <w:pPr>
        <w:jc w:val="center"/>
        <w:rPr>
          <w:rFonts w:ascii="Arial" w:hAnsi="Arial" w:cs="Arial"/>
        </w:rPr>
      </w:pPr>
      <w:r w:rsidRPr="00DF203C">
        <w:rPr>
          <w:rFonts w:ascii="Arial" w:hAnsi="Arial" w:cs="Arial"/>
          <w:noProof/>
          <w:lang w:val="en-IE" w:eastAsia="en-IE"/>
        </w:rPr>
        <w:drawing>
          <wp:inline distT="0" distB="0" distL="0" distR="0" wp14:anchorId="65083C69" wp14:editId="08027984">
            <wp:extent cx="376174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18A198" w14:textId="77777777" w:rsidR="002A779C" w:rsidRPr="00DF203C" w:rsidRDefault="002A779C">
      <w:pPr>
        <w:rPr>
          <w:rFonts w:ascii="Arial" w:hAnsi="Arial" w:cs="Arial"/>
        </w:rPr>
      </w:pPr>
    </w:p>
    <w:p w14:paraId="65FC35BC" w14:textId="77777777" w:rsidR="00C14C81" w:rsidRPr="00DF203C" w:rsidRDefault="00C14C81">
      <w:pPr>
        <w:rPr>
          <w:rFonts w:ascii="Arial" w:hAnsi="Arial" w:cs="Arial"/>
        </w:rPr>
      </w:pPr>
    </w:p>
    <w:p w14:paraId="17A64E42" w14:textId="77777777" w:rsidR="00C14C81" w:rsidRPr="00DF203C" w:rsidRDefault="00C14C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522"/>
        <w:gridCol w:w="755"/>
        <w:gridCol w:w="754"/>
        <w:gridCol w:w="755"/>
        <w:gridCol w:w="770"/>
        <w:gridCol w:w="769"/>
        <w:gridCol w:w="741"/>
        <w:gridCol w:w="742"/>
        <w:gridCol w:w="786"/>
        <w:gridCol w:w="771"/>
      </w:tblGrid>
      <w:tr w:rsidR="00755095" w:rsidRPr="00DF203C" w14:paraId="582589F7" w14:textId="77777777" w:rsidTr="00DF203C">
        <w:tc>
          <w:tcPr>
            <w:tcW w:w="10195" w:type="dxa"/>
            <w:gridSpan w:val="11"/>
            <w:tcBorders>
              <w:bottom w:val="single" w:sz="6" w:space="0" w:color="000000"/>
            </w:tcBorders>
            <w:shd w:val="clear" w:color="auto" w:fill="FFFFFF" w:themeFill="background1"/>
            <w:vAlign w:val="center"/>
          </w:tcPr>
          <w:p w14:paraId="6214EF19" w14:textId="77777777" w:rsidR="000852CE" w:rsidRPr="00DF203C" w:rsidRDefault="000852CE" w:rsidP="00BE57E0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DF203C">
              <w:rPr>
                <w:rFonts w:ascii="Arial" w:hAnsi="Arial" w:cs="Arial"/>
                <w:b/>
                <w:sz w:val="28"/>
                <w:szCs w:val="28"/>
              </w:rPr>
              <w:t>ASSESSMENT BRIEF</w:t>
            </w:r>
          </w:p>
        </w:tc>
      </w:tr>
      <w:tr w:rsidR="00A441FB" w:rsidRPr="00DF203C" w14:paraId="09436355" w14:textId="77777777" w:rsidTr="00DF203C">
        <w:trPr>
          <w:trHeight w:hRule="exact" w:val="170"/>
        </w:trPr>
        <w:tc>
          <w:tcPr>
            <w:tcW w:w="10195" w:type="dxa"/>
            <w:gridSpan w:val="11"/>
            <w:tcBorders>
              <w:top w:val="single" w:sz="6" w:space="0" w:color="000000"/>
              <w:left w:val="nil"/>
              <w:right w:val="nil"/>
            </w:tcBorders>
          </w:tcPr>
          <w:p w14:paraId="332ABA8C" w14:textId="77777777" w:rsidR="001E3D9D" w:rsidRPr="00DF203C" w:rsidRDefault="001E3D9D" w:rsidP="00E80EFC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441FB" w:rsidRPr="00DF203C" w14:paraId="1ABEB957" w14:textId="77777777" w:rsidTr="00DF203C">
        <w:trPr>
          <w:trHeight w:val="359"/>
        </w:trPr>
        <w:tc>
          <w:tcPr>
            <w:tcW w:w="10195" w:type="dxa"/>
            <w:gridSpan w:val="11"/>
            <w:vAlign w:val="center"/>
          </w:tcPr>
          <w:p w14:paraId="79465884" w14:textId="77777777" w:rsidR="006C57DF" w:rsidRPr="00DF203C" w:rsidRDefault="005A4430" w:rsidP="009C3574">
            <w:pPr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b/>
                <w:szCs w:val="22"/>
              </w:rPr>
              <w:t xml:space="preserve">Component </w:t>
            </w:r>
            <w:r w:rsidR="006C57DF" w:rsidRPr="00DF203C">
              <w:rPr>
                <w:rFonts w:ascii="Arial" w:hAnsi="Arial" w:cs="Arial"/>
                <w:b/>
                <w:szCs w:val="22"/>
              </w:rPr>
              <w:t>title</w:t>
            </w:r>
            <w:r w:rsidRPr="00DF203C">
              <w:rPr>
                <w:rFonts w:ascii="Arial" w:hAnsi="Arial" w:cs="Arial"/>
                <w:b/>
                <w:szCs w:val="22"/>
              </w:rPr>
              <w:t xml:space="preserve"> and code</w:t>
            </w:r>
            <w:r w:rsidR="006C57DF" w:rsidRPr="00DF203C">
              <w:rPr>
                <w:rFonts w:ascii="Arial" w:hAnsi="Arial" w:cs="Arial"/>
                <w:szCs w:val="22"/>
              </w:rPr>
              <w:t>:</w:t>
            </w:r>
            <w:r w:rsidR="002B3642" w:rsidRPr="00DF203C">
              <w:rPr>
                <w:rFonts w:ascii="Arial" w:hAnsi="Arial" w:cs="Arial"/>
                <w:szCs w:val="22"/>
              </w:rPr>
              <w:t xml:space="preserve"> </w:t>
            </w:r>
            <w:r w:rsidR="009C3574" w:rsidRPr="00DF203C">
              <w:rPr>
                <w:rFonts w:ascii="Arial" w:hAnsi="Arial" w:cs="Arial"/>
                <w:szCs w:val="22"/>
              </w:rPr>
              <w:t>Database Methods 5N0783</w:t>
            </w:r>
          </w:p>
        </w:tc>
      </w:tr>
      <w:tr w:rsidR="007F4B1D" w:rsidRPr="00DF203C" w14:paraId="76DDB9ED" w14:textId="77777777" w:rsidTr="00DF203C">
        <w:tc>
          <w:tcPr>
            <w:tcW w:w="5616" w:type="dxa"/>
            <w:gridSpan w:val="5"/>
            <w:vAlign w:val="center"/>
          </w:tcPr>
          <w:p w14:paraId="21D8FBF9" w14:textId="77777777" w:rsidR="00956DAA" w:rsidRPr="00DF203C" w:rsidRDefault="005D50F4" w:rsidP="005D2E47">
            <w:pPr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Subject </w:t>
            </w:r>
            <w:r w:rsidR="00EC7B69" w:rsidRPr="00DF203C">
              <w:rPr>
                <w:rFonts w:ascii="Arial" w:hAnsi="Arial" w:cs="Arial"/>
                <w:b/>
                <w:szCs w:val="22"/>
              </w:rPr>
              <w:t>t</w:t>
            </w:r>
            <w:r w:rsidR="00956DAA" w:rsidRPr="00DF203C">
              <w:rPr>
                <w:rFonts w:ascii="Arial" w:hAnsi="Arial" w:cs="Arial"/>
                <w:b/>
                <w:szCs w:val="22"/>
              </w:rPr>
              <w:t>eacher</w:t>
            </w:r>
            <w:r w:rsidR="00956DAA" w:rsidRPr="00DF203C">
              <w:rPr>
                <w:rFonts w:ascii="Arial" w:hAnsi="Arial" w:cs="Arial"/>
                <w:szCs w:val="22"/>
              </w:rPr>
              <w:t>:</w:t>
            </w:r>
            <w:r w:rsidR="002B3642" w:rsidRPr="00DF203C">
              <w:rPr>
                <w:rFonts w:ascii="Arial" w:hAnsi="Arial" w:cs="Arial"/>
                <w:szCs w:val="22"/>
              </w:rPr>
              <w:t xml:space="preserve"> </w:t>
            </w:r>
            <w:r w:rsidR="005D2E47" w:rsidRPr="00DF203C">
              <w:rPr>
                <w:rFonts w:ascii="Arial" w:hAnsi="Arial" w:cs="Arial"/>
                <w:szCs w:val="22"/>
              </w:rPr>
              <w:t>Pascale Wolfe</w:t>
            </w:r>
          </w:p>
        </w:tc>
        <w:tc>
          <w:tcPr>
            <w:tcW w:w="4579" w:type="dxa"/>
            <w:gridSpan w:val="6"/>
            <w:vAlign w:val="center"/>
          </w:tcPr>
          <w:p w14:paraId="1C47503B" w14:textId="77777777" w:rsidR="00956DAA" w:rsidRPr="00DF203C" w:rsidRDefault="00956DAA" w:rsidP="005D2E47">
            <w:pPr>
              <w:rPr>
                <w:rFonts w:ascii="Arial" w:hAnsi="Arial" w:cs="Arial"/>
                <w:b/>
                <w:szCs w:val="22"/>
              </w:rPr>
            </w:pPr>
            <w:r w:rsidRPr="00DF203C">
              <w:rPr>
                <w:rFonts w:ascii="Arial" w:hAnsi="Arial" w:cs="Arial"/>
                <w:b/>
                <w:szCs w:val="22"/>
              </w:rPr>
              <w:t>Course Code</w:t>
            </w:r>
            <w:r w:rsidRPr="00DF203C">
              <w:rPr>
                <w:rFonts w:ascii="Arial" w:hAnsi="Arial" w:cs="Arial"/>
                <w:szCs w:val="22"/>
              </w:rPr>
              <w:t>:</w:t>
            </w:r>
            <w:r w:rsidR="00E4466C" w:rsidRPr="00DF203C">
              <w:rPr>
                <w:rFonts w:ascii="Arial" w:hAnsi="Arial" w:cs="Arial"/>
                <w:szCs w:val="22"/>
              </w:rPr>
              <w:t xml:space="preserve"> </w:t>
            </w:r>
            <w:r w:rsidR="00DF203C" w:rsidRPr="00DF203C">
              <w:rPr>
                <w:rFonts w:ascii="Arial" w:hAnsi="Arial" w:cs="Arial"/>
                <w:szCs w:val="22"/>
              </w:rPr>
              <w:t>SD</w:t>
            </w:r>
            <w:r w:rsidR="005D2E47" w:rsidRPr="00DF203C">
              <w:rPr>
                <w:rFonts w:ascii="Arial" w:hAnsi="Arial" w:cs="Arial"/>
                <w:szCs w:val="22"/>
              </w:rPr>
              <w:t>5</w:t>
            </w:r>
          </w:p>
        </w:tc>
      </w:tr>
      <w:tr w:rsidR="007F4B1D" w:rsidRPr="00DF203C" w14:paraId="38FBFE19" w14:textId="77777777" w:rsidTr="00DF203C">
        <w:tc>
          <w:tcPr>
            <w:tcW w:w="5616" w:type="dxa"/>
            <w:gridSpan w:val="5"/>
            <w:vAlign w:val="center"/>
          </w:tcPr>
          <w:p w14:paraId="3332B8C7" w14:textId="77777777" w:rsidR="00C55F32" w:rsidRPr="00DF203C" w:rsidRDefault="00C55F32" w:rsidP="009C3574">
            <w:pPr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b/>
                <w:szCs w:val="22"/>
              </w:rPr>
              <w:t>Assessment Technique</w:t>
            </w:r>
            <w:r w:rsidRPr="00DF203C">
              <w:rPr>
                <w:rFonts w:ascii="Arial" w:hAnsi="Arial" w:cs="Arial"/>
                <w:szCs w:val="22"/>
              </w:rPr>
              <w:t>:</w:t>
            </w:r>
            <w:r w:rsidR="002B3642" w:rsidRPr="00DF203C">
              <w:rPr>
                <w:rFonts w:ascii="Arial" w:hAnsi="Arial" w:cs="Arial"/>
                <w:szCs w:val="22"/>
              </w:rPr>
              <w:t xml:space="preserve">  </w:t>
            </w:r>
            <w:r w:rsidR="009C3574" w:rsidRPr="00DF203C">
              <w:rPr>
                <w:rFonts w:ascii="Arial" w:hAnsi="Arial" w:cs="Arial"/>
                <w:szCs w:val="22"/>
              </w:rPr>
              <w:t>Project</w:t>
            </w:r>
          </w:p>
        </w:tc>
        <w:tc>
          <w:tcPr>
            <w:tcW w:w="4579" w:type="dxa"/>
            <w:gridSpan w:val="6"/>
            <w:vAlign w:val="center"/>
          </w:tcPr>
          <w:p w14:paraId="3BE7718D" w14:textId="77777777" w:rsidR="00C55F32" w:rsidRPr="00DF203C" w:rsidRDefault="00C55F32" w:rsidP="00937A72">
            <w:pPr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b/>
                <w:szCs w:val="22"/>
              </w:rPr>
              <w:t>Weighting</w:t>
            </w:r>
            <w:r w:rsidRPr="00DF203C">
              <w:rPr>
                <w:rFonts w:ascii="Arial" w:hAnsi="Arial" w:cs="Arial"/>
                <w:szCs w:val="22"/>
              </w:rPr>
              <w:t>:</w:t>
            </w:r>
            <w:r w:rsidR="002B3642" w:rsidRPr="00DF203C">
              <w:rPr>
                <w:rFonts w:ascii="Arial" w:hAnsi="Arial" w:cs="Arial"/>
                <w:szCs w:val="22"/>
              </w:rPr>
              <w:t xml:space="preserve"> </w:t>
            </w:r>
            <w:r w:rsidR="009C3574" w:rsidRPr="00DF203C">
              <w:rPr>
                <w:rFonts w:ascii="Arial" w:hAnsi="Arial" w:cs="Arial"/>
                <w:szCs w:val="22"/>
              </w:rPr>
              <w:t>50%</w:t>
            </w:r>
          </w:p>
        </w:tc>
      </w:tr>
      <w:tr w:rsidR="00095E18" w:rsidRPr="00DF203C" w14:paraId="5EA27028" w14:textId="77777777" w:rsidTr="00DF203C">
        <w:tc>
          <w:tcPr>
            <w:tcW w:w="2830" w:type="dxa"/>
            <w:vAlign w:val="center"/>
          </w:tcPr>
          <w:p w14:paraId="364FD0B0" w14:textId="77777777" w:rsidR="007E16B9" w:rsidRPr="00DF203C" w:rsidRDefault="007E16B9" w:rsidP="00BE57E0">
            <w:pPr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b/>
                <w:szCs w:val="22"/>
              </w:rPr>
              <w:t>Learning Outcome(s)</w:t>
            </w:r>
            <w:r w:rsidRPr="00DF203C">
              <w:rPr>
                <w:rFonts w:ascii="Arial" w:hAnsi="Arial" w:cs="Arial"/>
                <w:szCs w:val="22"/>
              </w:rPr>
              <w:t xml:space="preserve">: </w:t>
            </w:r>
          </w:p>
        </w:tc>
        <w:tc>
          <w:tcPr>
            <w:tcW w:w="522" w:type="dxa"/>
            <w:vAlign w:val="center"/>
          </w:tcPr>
          <w:p w14:paraId="2F05ADFB" w14:textId="77777777" w:rsidR="007E16B9" w:rsidRPr="00DF203C" w:rsidRDefault="00CF7589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755" w:type="dxa"/>
            <w:vAlign w:val="center"/>
          </w:tcPr>
          <w:p w14:paraId="07F038F3" w14:textId="77777777" w:rsidR="007E16B9" w:rsidRPr="00DF203C" w:rsidRDefault="007F4B1D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754" w:type="dxa"/>
            <w:vAlign w:val="center"/>
          </w:tcPr>
          <w:p w14:paraId="25C56FB0" w14:textId="77777777" w:rsidR="007E16B9" w:rsidRPr="00DF203C" w:rsidRDefault="007F4B1D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755" w:type="dxa"/>
            <w:vAlign w:val="center"/>
          </w:tcPr>
          <w:p w14:paraId="225A6943" w14:textId="77777777" w:rsidR="007E16B9" w:rsidRPr="00DF203C" w:rsidRDefault="007F4B1D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9</w:t>
            </w:r>
          </w:p>
        </w:tc>
        <w:tc>
          <w:tcPr>
            <w:tcW w:w="770" w:type="dxa"/>
            <w:vAlign w:val="center"/>
          </w:tcPr>
          <w:p w14:paraId="0184FD45" w14:textId="77777777" w:rsidR="007E16B9" w:rsidRPr="00DF203C" w:rsidRDefault="007F4B1D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769" w:type="dxa"/>
            <w:vAlign w:val="center"/>
          </w:tcPr>
          <w:p w14:paraId="65F4EFF2" w14:textId="77777777" w:rsidR="007E16B9" w:rsidRPr="00DF203C" w:rsidRDefault="007F4B1D" w:rsidP="002B3642">
            <w:pPr>
              <w:jc w:val="center"/>
              <w:rPr>
                <w:rFonts w:ascii="Arial" w:hAnsi="Arial" w:cs="Arial"/>
                <w:szCs w:val="22"/>
              </w:rPr>
            </w:pPr>
            <w:r w:rsidRPr="00DF203C">
              <w:rPr>
                <w:rFonts w:ascii="Arial" w:hAnsi="Arial" w:cs="Arial"/>
                <w:szCs w:val="22"/>
              </w:rPr>
              <w:t>11</w:t>
            </w:r>
          </w:p>
        </w:tc>
        <w:tc>
          <w:tcPr>
            <w:tcW w:w="741" w:type="dxa"/>
            <w:vAlign w:val="center"/>
          </w:tcPr>
          <w:p w14:paraId="00A5F362" w14:textId="77777777" w:rsidR="007E16B9" w:rsidRPr="00DF203C" w:rsidRDefault="007E16B9" w:rsidP="002B3642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42" w:type="dxa"/>
            <w:vAlign w:val="center"/>
          </w:tcPr>
          <w:p w14:paraId="797694B8" w14:textId="77777777" w:rsidR="007E16B9" w:rsidRPr="00DF203C" w:rsidRDefault="007E16B9" w:rsidP="002B3642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86" w:type="dxa"/>
            <w:vAlign w:val="center"/>
          </w:tcPr>
          <w:p w14:paraId="553457CC" w14:textId="77777777" w:rsidR="007E16B9" w:rsidRPr="00DF203C" w:rsidRDefault="007E16B9" w:rsidP="002B3642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771" w:type="dxa"/>
            <w:vAlign w:val="center"/>
          </w:tcPr>
          <w:p w14:paraId="5419035A" w14:textId="77777777" w:rsidR="007E16B9" w:rsidRPr="00DF203C" w:rsidRDefault="007E16B9" w:rsidP="002B3642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441FB" w:rsidRPr="00DF203C" w14:paraId="54407365" w14:textId="77777777" w:rsidTr="00DF203C">
        <w:tc>
          <w:tcPr>
            <w:tcW w:w="10195" w:type="dxa"/>
            <w:gridSpan w:val="11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B58DEB" w14:textId="77777777" w:rsidR="001F555A" w:rsidRPr="00DF203C" w:rsidRDefault="001F555A" w:rsidP="007406EE">
            <w:pPr>
              <w:rPr>
                <w:rFonts w:ascii="Arial" w:hAnsi="Arial" w:cs="Arial"/>
                <w:b/>
                <w:sz w:val="20"/>
                <w:szCs w:val="28"/>
              </w:rPr>
            </w:pPr>
          </w:p>
          <w:p w14:paraId="08122C9E" w14:textId="77777777" w:rsidR="001F555A" w:rsidRPr="00DF203C" w:rsidRDefault="001F555A" w:rsidP="007406EE">
            <w:pPr>
              <w:rPr>
                <w:rFonts w:ascii="Arial" w:hAnsi="Arial" w:cs="Arial"/>
                <w:sz w:val="40"/>
                <w:szCs w:val="28"/>
              </w:rPr>
            </w:pPr>
            <w:r w:rsidRPr="00DF203C">
              <w:rPr>
                <w:rFonts w:ascii="Arial" w:hAnsi="Arial" w:cs="Arial"/>
                <w:sz w:val="40"/>
                <w:szCs w:val="28"/>
              </w:rPr>
              <w:t>Design and implement a database</w:t>
            </w:r>
          </w:p>
          <w:p w14:paraId="3C465E60" w14:textId="77777777" w:rsidR="001F555A" w:rsidRPr="00DF203C" w:rsidRDefault="001F555A" w:rsidP="007406EE">
            <w:pPr>
              <w:rPr>
                <w:rFonts w:ascii="Arial" w:hAnsi="Arial" w:cs="Arial"/>
                <w:b/>
                <w:szCs w:val="28"/>
              </w:rPr>
            </w:pPr>
          </w:p>
          <w:p w14:paraId="729F4C75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/>
                <w:bCs/>
                <w:color w:val="000000"/>
                <w:spacing w:val="-13"/>
                <w:sz w:val="32"/>
                <w:szCs w:val="28"/>
              </w:rPr>
            </w:pPr>
            <w:r w:rsidRPr="00DF203C">
              <w:rPr>
                <w:rFonts w:ascii="Arial" w:hAnsi="Arial" w:cs="Arial"/>
                <w:b/>
                <w:bCs/>
                <w:color w:val="000000"/>
                <w:spacing w:val="-13"/>
                <w:sz w:val="32"/>
                <w:szCs w:val="28"/>
              </w:rPr>
              <w:t>Project brief</w:t>
            </w:r>
          </w:p>
          <w:p w14:paraId="64451E8F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You are required to complete a database project to show that you can apply what you have learned to a fictitious problem. The problem may be in a business context or in relation to an interest or hobby. You will also be asked to demonstrate your ability to design, implement and modify a database.</w:t>
            </w:r>
          </w:p>
          <w:p w14:paraId="4AB2501B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</w:p>
          <w:p w14:paraId="35B7F4D3" w14:textId="77777777" w:rsidR="001F555A" w:rsidRPr="00DF203C" w:rsidRDefault="001F555A" w:rsidP="007406E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 xml:space="preserve">The database should contain at least two tables, one of which will have a minimum of 5 fields and a minimum of 25 records. The field types should consist of at least </w:t>
            </w:r>
            <w:proofErr w:type="gramStart"/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>one character</w:t>
            </w:r>
            <w:proofErr w:type="gramEnd"/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 xml:space="preserve"> field, one numeric and one other</w:t>
            </w:r>
            <w:r w:rsidR="005D2E47"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 xml:space="preserve"> (date/time, currency…)</w:t>
            </w:r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 xml:space="preserve">. You will need to set </w:t>
            </w:r>
            <w:r w:rsidR="003D4FF8"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 xml:space="preserve">at least one </w:t>
            </w:r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>pr</w:t>
            </w:r>
            <w:r w:rsidR="00B75E09"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>imary key</w:t>
            </w:r>
            <w:r w:rsidRPr="00DF203C">
              <w:rPr>
                <w:rFonts w:ascii="Arial" w:hAnsi="Arial" w:cs="Arial"/>
                <w:sz w:val="28"/>
                <w:szCs w:val="26"/>
                <w:lang w:val="en-IE" w:eastAsia="en-IE"/>
              </w:rPr>
              <w:t>.</w:t>
            </w:r>
          </w:p>
          <w:p w14:paraId="6D381466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</w:p>
          <w:p w14:paraId="1B736D6A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You will need to include at least:</w:t>
            </w:r>
          </w:p>
          <w:p w14:paraId="363945C3" w14:textId="77777777" w:rsidR="001F555A" w:rsidRPr="00DF203C" w:rsidRDefault="00464BF2" w:rsidP="00DF203C">
            <w:pPr>
              <w:numPr>
                <w:ilvl w:val="0"/>
                <w:numId w:val="8"/>
              </w:num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Two tables,</w:t>
            </w:r>
            <w:r w:rsidR="001F555A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and establish a relationship between them</w:t>
            </w:r>
          </w:p>
          <w:p w14:paraId="4E3623E7" w14:textId="58E3AEB9" w:rsidR="001F555A" w:rsidRPr="00DF203C" w:rsidRDefault="001F555A" w:rsidP="00DF203C">
            <w:pPr>
              <w:numPr>
                <w:ilvl w:val="0"/>
                <w:numId w:val="8"/>
              </w:num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A </w:t>
            </w:r>
            <w:r w:rsidR="002030E5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well-designed</w:t>
            </w: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form</w:t>
            </w:r>
          </w:p>
          <w:p w14:paraId="0E0C3B80" w14:textId="77777777" w:rsidR="001F555A" w:rsidRPr="00DF203C" w:rsidRDefault="001F555A" w:rsidP="00DF203C">
            <w:pPr>
              <w:numPr>
                <w:ilvl w:val="0"/>
                <w:numId w:val="8"/>
              </w:numPr>
              <w:shd w:val="clear" w:color="auto" w:fill="FFFFFF"/>
              <w:ind w:right="329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Three relevant queries, one of which should use a logical operator (AND, OR, NOT)</w:t>
            </w:r>
          </w:p>
          <w:p w14:paraId="0653442B" w14:textId="77777777" w:rsidR="001F555A" w:rsidRPr="00DF203C" w:rsidRDefault="00FC26F8" w:rsidP="00DF203C">
            <w:pPr>
              <w:numPr>
                <w:ilvl w:val="0"/>
                <w:numId w:val="8"/>
              </w:numPr>
              <w:shd w:val="clear" w:color="auto" w:fill="FFFFFF"/>
              <w:ind w:right="329"/>
              <w:rPr>
                <w:rFonts w:ascii="Arial" w:hAnsi="Arial" w:cs="Arial"/>
                <w:b/>
                <w:bCs/>
                <w:color w:val="000000"/>
                <w:spacing w:val="-13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Three</w:t>
            </w:r>
            <w:r w:rsidR="001F555A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appropriate reports, </w:t>
            </w:r>
            <w:r w:rsidR="0076363D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at least </w:t>
            </w:r>
            <w:r w:rsidR="001F555A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one of which </w:t>
            </w:r>
            <w:r w:rsidR="0076363D">
              <w:rPr>
                <w:rFonts w:ascii="Arial" w:hAnsi="Arial" w:cs="Arial"/>
                <w:bCs/>
                <w:color w:val="000000"/>
                <w:sz w:val="28"/>
                <w:szCs w:val="26"/>
              </w:rPr>
              <w:t>with function(s)</w:t>
            </w:r>
            <w:r w:rsidR="001F555A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. Each report should be sorted or grouped or both.</w:t>
            </w:r>
          </w:p>
          <w:p w14:paraId="436ACE9B" w14:textId="77777777" w:rsidR="001F555A" w:rsidRPr="00DF203C" w:rsidRDefault="001F555A" w:rsidP="00DF203C">
            <w:pPr>
              <w:numPr>
                <w:ilvl w:val="0"/>
                <w:numId w:val="8"/>
              </w:numPr>
              <w:shd w:val="clear" w:color="auto" w:fill="FFFFFF"/>
              <w:ind w:right="329"/>
              <w:rPr>
                <w:rFonts w:ascii="Arial" w:hAnsi="Arial" w:cs="Arial"/>
                <w:b/>
                <w:bCs/>
                <w:color w:val="000000"/>
                <w:spacing w:val="-13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Labels with multiple fields</w:t>
            </w:r>
          </w:p>
          <w:p w14:paraId="7384F7DB" w14:textId="77777777" w:rsidR="001F555A" w:rsidRPr="00DF203C" w:rsidRDefault="001F555A" w:rsidP="007406EE">
            <w:pPr>
              <w:shd w:val="clear" w:color="auto" w:fill="FFFFFF"/>
              <w:ind w:right="331"/>
              <w:rPr>
                <w:rFonts w:ascii="Arial" w:hAnsi="Arial" w:cs="Arial"/>
                <w:b/>
                <w:bCs/>
                <w:color w:val="000000"/>
                <w:spacing w:val="-13"/>
                <w:sz w:val="28"/>
                <w:szCs w:val="26"/>
              </w:rPr>
            </w:pPr>
          </w:p>
          <w:p w14:paraId="4F258DCF" w14:textId="77777777" w:rsidR="001F555A" w:rsidRPr="00DF203C" w:rsidRDefault="001F555A" w:rsidP="007406EE">
            <w:pPr>
              <w:shd w:val="clear" w:color="auto" w:fill="FFFFFF"/>
              <w:ind w:right="329"/>
              <w:rPr>
                <w:rFonts w:ascii="Arial" w:hAnsi="Arial" w:cs="Arial"/>
                <w:b/>
                <w:bCs/>
                <w:color w:val="000000"/>
                <w:spacing w:val="-13"/>
                <w:sz w:val="32"/>
                <w:szCs w:val="28"/>
              </w:rPr>
            </w:pPr>
            <w:r w:rsidRPr="00DF203C">
              <w:rPr>
                <w:rFonts w:ascii="Arial" w:hAnsi="Arial" w:cs="Arial"/>
                <w:b/>
                <w:bCs/>
                <w:color w:val="000000"/>
                <w:spacing w:val="-13"/>
                <w:sz w:val="32"/>
                <w:szCs w:val="28"/>
              </w:rPr>
              <w:t>Assessment criteria</w:t>
            </w:r>
            <w:r w:rsidR="00DF203C">
              <w:rPr>
                <w:rFonts w:ascii="Arial" w:hAnsi="Arial" w:cs="Arial"/>
                <w:b/>
                <w:bCs/>
                <w:color w:val="000000"/>
                <w:spacing w:val="-13"/>
                <w:sz w:val="32"/>
                <w:szCs w:val="28"/>
              </w:rPr>
              <w:t xml:space="preserve"> and marking</w:t>
            </w:r>
          </w:p>
          <w:p w14:paraId="6EBE24C6" w14:textId="77777777" w:rsidR="001F555A" w:rsidRPr="00DF203C" w:rsidRDefault="001F555A" w:rsidP="007406EE">
            <w:pPr>
              <w:shd w:val="clear" w:color="auto" w:fill="FFFFFF"/>
              <w:ind w:right="331"/>
              <w:rPr>
                <w:rFonts w:ascii="Arial" w:hAnsi="Arial" w:cs="Arial"/>
                <w:b/>
                <w:bCs/>
                <w:color w:val="000000"/>
                <w:spacing w:val="-13"/>
                <w:sz w:val="28"/>
                <w:szCs w:val="26"/>
              </w:rPr>
            </w:pPr>
          </w:p>
          <w:p w14:paraId="0F95B353" w14:textId="77777777" w:rsidR="005D2E47" w:rsidRPr="00DF203C" w:rsidRDefault="00A63B90" w:rsidP="001F555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6"/>
              </w:rPr>
            </w:pPr>
            <w:r>
              <w:rPr>
                <w:rFonts w:ascii="Arial" w:hAnsi="Arial" w:cs="Arial"/>
                <w:b/>
                <w:sz w:val="28"/>
                <w:szCs w:val="26"/>
              </w:rPr>
              <w:t>Moodle quiz</w:t>
            </w:r>
            <w:r w:rsidR="005D2E47" w:rsidRPr="00DF203C">
              <w:rPr>
                <w:rFonts w:ascii="Arial" w:hAnsi="Arial" w:cs="Arial"/>
                <w:b/>
                <w:sz w:val="28"/>
                <w:szCs w:val="26"/>
              </w:rPr>
              <w:t xml:space="preserve"> (5 marks)</w:t>
            </w:r>
          </w:p>
          <w:p w14:paraId="7D0D2022" w14:textId="77777777" w:rsidR="005D2E47" w:rsidRPr="00DF203C" w:rsidRDefault="005D2E47" w:rsidP="005D2E47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  <w:sz w:val="28"/>
                <w:szCs w:val="26"/>
              </w:rPr>
            </w:pPr>
          </w:p>
          <w:p w14:paraId="7B96C643" w14:textId="77777777" w:rsidR="001F555A" w:rsidRPr="00DF203C" w:rsidRDefault="001F555A" w:rsidP="001F555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sz w:val="28"/>
                <w:szCs w:val="26"/>
              </w:rPr>
            </w:pPr>
            <w:r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  <w:t>Design (20 marks)</w:t>
            </w:r>
          </w:p>
          <w:p w14:paraId="6240F9BD" w14:textId="77777777" w:rsidR="00FC26F8" w:rsidRPr="00DF203C" w:rsidRDefault="00FC26F8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Analyse the current system (describe the problem, propose a solution)</w:t>
            </w:r>
          </w:p>
          <w:p w14:paraId="71B9BC2C" w14:textId="77777777" w:rsidR="00FC26F8" w:rsidRPr="00DF203C" w:rsidRDefault="001F555A" w:rsidP="000D54AA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Describe the aim of your project</w:t>
            </w:r>
          </w:p>
          <w:p w14:paraId="7D74CF21" w14:textId="77777777" w:rsidR="005D2E47" w:rsidRPr="00DF203C" w:rsidRDefault="001F555A" w:rsidP="000D54AA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Specify the record structures, including fiel</w:t>
            </w:r>
            <w:r w:rsidR="005D2E47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d names, data type, field size</w:t>
            </w:r>
          </w:p>
          <w:p w14:paraId="053B1B9B" w14:textId="77777777" w:rsidR="001F555A" w:rsidRDefault="005D2E47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Identify </w:t>
            </w:r>
            <w:r w:rsidR="001F555A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primary key</w:t>
            </w:r>
            <w:r w:rsidR="003D4FF8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(s)</w:t>
            </w: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and describe relationship</w:t>
            </w:r>
          </w:p>
          <w:p w14:paraId="479EAB1A" w14:textId="77777777" w:rsidR="000B6837" w:rsidRPr="00DF203C" w:rsidRDefault="000B6837" w:rsidP="000B6837">
            <w:pPr>
              <w:widowControl w:val="0"/>
              <w:shd w:val="clear" w:color="auto" w:fill="FFFFFF"/>
              <w:tabs>
                <w:tab w:val="left" w:pos="1418"/>
              </w:tabs>
              <w:autoSpaceDE w:val="0"/>
              <w:autoSpaceDN w:val="0"/>
              <w:adjustRightInd w:val="0"/>
              <w:ind w:left="141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</w:p>
          <w:p w14:paraId="2D16DB37" w14:textId="77777777" w:rsidR="001F555A" w:rsidRPr="00DF203C" w:rsidRDefault="001F555A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lastRenderedPageBreak/>
              <w:t>Specify queries and give purpose, table linked to, fields and conditions</w:t>
            </w:r>
          </w:p>
          <w:p w14:paraId="60E48D7E" w14:textId="77777777" w:rsidR="001F555A" w:rsidRPr="00DF203C" w:rsidRDefault="001F555A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i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Specify reports, including headings and contents</w:t>
            </w:r>
          </w:p>
          <w:p w14:paraId="3B1503AC" w14:textId="77777777" w:rsidR="00FC26F8" w:rsidRPr="00DF203C" w:rsidRDefault="001F555A" w:rsidP="00FC26F8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Specify labels</w:t>
            </w:r>
            <w:r w:rsidR="00FC26F8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</w:t>
            </w:r>
          </w:p>
          <w:p w14:paraId="303AC2B7" w14:textId="2AE4BD50" w:rsidR="001F555A" w:rsidRPr="00DF203C" w:rsidRDefault="00FC26F8" w:rsidP="00FC26F8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Design the screen layout</w:t>
            </w:r>
            <w:r w:rsidR="003D4FF8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for the form</w:t>
            </w: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(draw</w:t>
            </w:r>
            <w:r w:rsidR="002030E5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</w:t>
            </w: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a sketch)</w:t>
            </w:r>
          </w:p>
          <w:p w14:paraId="594CA92A" w14:textId="77777777" w:rsidR="001F555A" w:rsidRPr="00DF203C" w:rsidRDefault="001F555A" w:rsidP="007406EE">
            <w:pPr>
              <w:widowControl w:val="0"/>
              <w:shd w:val="clear" w:color="auto" w:fill="FFFFFF"/>
              <w:tabs>
                <w:tab w:val="left" w:pos="1418"/>
              </w:tabs>
              <w:autoSpaceDE w:val="0"/>
              <w:autoSpaceDN w:val="0"/>
              <w:adjustRightInd w:val="0"/>
              <w:ind w:left="1060"/>
              <w:rPr>
                <w:rFonts w:ascii="Arial" w:hAnsi="Arial" w:cs="Arial"/>
                <w:bCs/>
                <w:i/>
                <w:color w:val="000000"/>
                <w:sz w:val="28"/>
                <w:szCs w:val="26"/>
              </w:rPr>
            </w:pPr>
          </w:p>
          <w:p w14:paraId="6D02A36C" w14:textId="77777777" w:rsidR="001F555A" w:rsidRPr="00DF203C" w:rsidRDefault="005D2E47" w:rsidP="001F555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</w:pPr>
            <w:r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  <w:u w:val="single"/>
              </w:rPr>
              <w:br w:type="page"/>
            </w:r>
            <w:r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  <w:t>Implementation (20</w:t>
            </w:r>
            <w:r w:rsidR="001F555A"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  <w:t xml:space="preserve"> marks)</w:t>
            </w:r>
          </w:p>
          <w:p w14:paraId="1944470B" w14:textId="77777777" w:rsidR="005D2E47" w:rsidRPr="00DF203C" w:rsidRDefault="005D2E47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Record structures with appropriate primary key created and screen shots produced</w:t>
            </w:r>
          </w:p>
          <w:p w14:paraId="6B663E8B" w14:textId="77777777" w:rsidR="0081545D" w:rsidRPr="00DF203C" w:rsidRDefault="0081545D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Relationship between tab</w:t>
            </w:r>
            <w:r w:rsidR="004D383B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les established and screen shot</w:t>
            </w: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produced</w:t>
            </w:r>
          </w:p>
          <w:p w14:paraId="4C7A5AA0" w14:textId="77777777" w:rsidR="00FC26F8" w:rsidRPr="00DF203C" w:rsidRDefault="00FC26F8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Data entry form created and screen shot produced</w:t>
            </w:r>
          </w:p>
          <w:p w14:paraId="0CF376FB" w14:textId="77777777" w:rsidR="001F555A" w:rsidRPr="00DF203C" w:rsidRDefault="001F555A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Data accurately </w:t>
            </w:r>
            <w:r w:rsidR="00FC26F8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entered</w:t>
            </w:r>
            <w:r w:rsidR="0081545D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into the two tables</w:t>
            </w:r>
          </w:p>
          <w:p w14:paraId="73284044" w14:textId="77777777" w:rsidR="001F555A" w:rsidRPr="00DF203C" w:rsidRDefault="0081545D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Effective queries created</w:t>
            </w:r>
          </w:p>
          <w:p w14:paraId="6A365CAC" w14:textId="77777777" w:rsidR="001F555A" w:rsidRPr="00DF203C" w:rsidRDefault="001F555A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Reports with headings and calculation accurately produced</w:t>
            </w:r>
          </w:p>
          <w:p w14:paraId="428E28F2" w14:textId="77777777" w:rsidR="001F555A" w:rsidRPr="00DF203C" w:rsidRDefault="001F555A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Labels with multiple fields accurately produced</w:t>
            </w:r>
          </w:p>
          <w:p w14:paraId="62C5AC6B" w14:textId="7CF3650C" w:rsidR="001F555A" w:rsidRPr="00DF203C" w:rsidRDefault="002030E5" w:rsidP="007406EE">
            <w:pPr>
              <w:widowControl w:val="0"/>
              <w:numPr>
                <w:ilvl w:val="0"/>
                <w:numId w:val="4"/>
              </w:numPr>
              <w:shd w:val="clear" w:color="auto" w:fill="FFFFFF"/>
              <w:tabs>
                <w:tab w:val="clear" w:pos="720"/>
                <w:tab w:val="left" w:pos="1418"/>
              </w:tabs>
              <w:autoSpaceDE w:val="0"/>
              <w:autoSpaceDN w:val="0"/>
              <w:adjustRightInd w:val="0"/>
              <w:ind w:left="1417" w:hanging="357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  <w:r>
              <w:rPr>
                <w:rFonts w:ascii="Arial" w:hAnsi="Arial" w:cs="Arial"/>
                <w:bCs/>
                <w:color w:val="000000"/>
                <w:sz w:val="28"/>
                <w:szCs w:val="26"/>
              </w:rPr>
              <w:t>Screenshots</w:t>
            </w:r>
            <w:r w:rsidR="0081545D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or pdf files </w:t>
            </w:r>
            <w:r w:rsidR="0081545D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of each table, query</w:t>
            </w:r>
            <w:r w:rsidR="00FC26F8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>,</w:t>
            </w:r>
            <w:r w:rsidR="0081545D" w:rsidRPr="00DF203C">
              <w:rPr>
                <w:rFonts w:ascii="Arial" w:hAnsi="Arial" w:cs="Arial"/>
                <w:bCs/>
                <w:color w:val="000000"/>
                <w:sz w:val="28"/>
                <w:szCs w:val="26"/>
              </w:rPr>
              <w:t xml:space="preserve"> report and labels</w:t>
            </w:r>
          </w:p>
          <w:p w14:paraId="54748346" w14:textId="77777777" w:rsidR="001F555A" w:rsidRPr="00DF203C" w:rsidRDefault="001F555A" w:rsidP="007406E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line="288" w:lineRule="exact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</w:p>
          <w:p w14:paraId="14DCFEAE" w14:textId="77777777" w:rsidR="001F555A" w:rsidRPr="00DF203C" w:rsidRDefault="001F555A" w:rsidP="007406E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line="288" w:lineRule="exact"/>
              <w:rPr>
                <w:rFonts w:ascii="Arial" w:hAnsi="Arial" w:cs="Arial"/>
                <w:bCs/>
                <w:color w:val="000000"/>
                <w:sz w:val="28"/>
                <w:szCs w:val="26"/>
              </w:rPr>
            </w:pPr>
          </w:p>
          <w:p w14:paraId="7D23226A" w14:textId="77777777" w:rsidR="001F555A" w:rsidRPr="00DF203C" w:rsidRDefault="0081545D" w:rsidP="001F555A">
            <w:pPr>
              <w:widowControl w:val="0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ind w:left="714" w:hanging="357"/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</w:pPr>
            <w:r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  <w:t>Discussion of improving personal performance by using additional resources such as the help facility to solve familiar and unfamiliar database problems</w:t>
            </w:r>
            <w:r w:rsidR="001F555A" w:rsidRPr="00DF203C">
              <w:rPr>
                <w:rFonts w:ascii="Arial" w:hAnsi="Arial" w:cs="Arial"/>
                <w:b/>
                <w:bCs/>
                <w:color w:val="000000"/>
                <w:spacing w:val="-11"/>
                <w:sz w:val="28"/>
                <w:szCs w:val="26"/>
              </w:rPr>
              <w:t xml:space="preserve"> (5 marks)</w:t>
            </w:r>
          </w:p>
          <w:p w14:paraId="47EC281B" w14:textId="77777777" w:rsidR="001F555A" w:rsidRPr="00DF203C" w:rsidRDefault="001F555A" w:rsidP="007406EE">
            <w:pPr>
              <w:shd w:val="clear" w:color="auto" w:fill="FFFFFF"/>
              <w:ind w:right="-239"/>
              <w:rPr>
                <w:rFonts w:ascii="Arial" w:hAnsi="Arial" w:cs="Arial"/>
                <w:sz w:val="28"/>
                <w:szCs w:val="26"/>
              </w:rPr>
            </w:pPr>
          </w:p>
          <w:p w14:paraId="49CB675A" w14:textId="55991913" w:rsidR="001F555A" w:rsidRPr="00BD2853" w:rsidRDefault="002030E5" w:rsidP="004344C8">
            <w:pPr>
              <w:rPr>
                <w:rFonts w:ascii="Arial" w:hAnsi="Arial" w:cs="Arial"/>
                <w:sz w:val="32"/>
                <w:szCs w:val="26"/>
              </w:rPr>
            </w:pPr>
            <w:r>
              <w:rPr>
                <w:rFonts w:ascii="Arial" w:hAnsi="Arial" w:cs="Arial"/>
                <w:sz w:val="32"/>
                <w:szCs w:val="26"/>
              </w:rPr>
              <w:t>Upload all the relevant files to Moodle: explanation of design, database, screenshots and pdf files, scan of sketches….</w:t>
            </w:r>
            <w:r w:rsidR="001F555A" w:rsidRPr="00BD2853">
              <w:rPr>
                <w:rFonts w:ascii="Arial" w:hAnsi="Arial" w:cs="Arial"/>
                <w:sz w:val="32"/>
                <w:szCs w:val="26"/>
              </w:rPr>
              <w:t xml:space="preserve">  As with all assignments, you are required to keep a soft version of your work</w:t>
            </w:r>
            <w:r w:rsidR="00B106B0" w:rsidRPr="00BD2853">
              <w:rPr>
                <w:rFonts w:ascii="Arial" w:hAnsi="Arial" w:cs="Arial"/>
                <w:sz w:val="32"/>
                <w:szCs w:val="26"/>
              </w:rPr>
              <w:t>.</w:t>
            </w:r>
          </w:p>
          <w:p w14:paraId="1B48D5D8" w14:textId="77777777" w:rsidR="001F555A" w:rsidRPr="00DF203C" w:rsidRDefault="001F555A" w:rsidP="007406EE">
            <w:pPr>
              <w:rPr>
                <w:rFonts w:ascii="Arial" w:hAnsi="Arial" w:cs="Arial"/>
              </w:rPr>
            </w:pPr>
          </w:p>
        </w:tc>
      </w:tr>
    </w:tbl>
    <w:p w14:paraId="4797BECF" w14:textId="77777777" w:rsidR="00A40616" w:rsidRPr="00DF203C" w:rsidRDefault="00A40616" w:rsidP="00A40616">
      <w:pPr>
        <w:jc w:val="center"/>
        <w:rPr>
          <w:rFonts w:ascii="Arial" w:hAnsi="Arial" w:cs="Arial"/>
          <w:b/>
          <w:i/>
        </w:rPr>
      </w:pPr>
    </w:p>
    <w:p w14:paraId="237FF23A" w14:textId="0885A87E" w:rsidR="002A779C" w:rsidRDefault="008E6A40" w:rsidP="00A40616">
      <w:pPr>
        <w:jc w:val="center"/>
        <w:rPr>
          <w:rFonts w:ascii="Arial" w:hAnsi="Arial" w:cs="Arial"/>
          <w:b/>
          <w:i/>
        </w:rPr>
      </w:pPr>
      <w:r w:rsidRPr="00DF203C">
        <w:rPr>
          <w:rFonts w:ascii="Arial" w:hAnsi="Arial" w:cs="Arial"/>
          <w:b/>
          <w:i/>
        </w:rPr>
        <w:t>T</w:t>
      </w:r>
      <w:r w:rsidR="002A779C" w:rsidRPr="00DF203C">
        <w:rPr>
          <w:rFonts w:ascii="Arial" w:hAnsi="Arial" w:cs="Arial"/>
          <w:b/>
          <w:i/>
        </w:rPr>
        <w:t xml:space="preserve">his briefing document </w:t>
      </w:r>
      <w:r w:rsidR="002A779C" w:rsidRPr="00DF203C">
        <w:rPr>
          <w:rFonts w:ascii="Arial" w:hAnsi="Arial" w:cs="Arial"/>
          <w:b/>
          <w:i/>
          <w:u w:val="single"/>
        </w:rPr>
        <w:t>must</w:t>
      </w:r>
      <w:r w:rsidR="002A779C" w:rsidRPr="00DF203C">
        <w:rPr>
          <w:rFonts w:ascii="Arial" w:hAnsi="Arial" w:cs="Arial"/>
          <w:b/>
          <w:i/>
        </w:rPr>
        <w:t xml:space="preserve"> be </w:t>
      </w:r>
      <w:r w:rsidR="002030E5">
        <w:rPr>
          <w:rFonts w:ascii="Arial" w:hAnsi="Arial" w:cs="Arial"/>
          <w:b/>
          <w:i/>
        </w:rPr>
        <w:t>uploaded with</w:t>
      </w:r>
      <w:r w:rsidR="002A779C" w:rsidRPr="00DF203C">
        <w:rPr>
          <w:rFonts w:ascii="Arial" w:hAnsi="Arial" w:cs="Arial"/>
          <w:b/>
          <w:i/>
        </w:rPr>
        <w:t xml:space="preserve"> the element of assessment</w:t>
      </w:r>
    </w:p>
    <w:p w14:paraId="7E7C6B8A" w14:textId="77777777" w:rsidR="000B6837" w:rsidRPr="000B6837" w:rsidRDefault="000B6837" w:rsidP="00A40616">
      <w:pPr>
        <w:jc w:val="center"/>
        <w:rPr>
          <w:rFonts w:ascii="Arial" w:hAnsi="Arial" w:cs="Arial"/>
          <w:b/>
          <w:i/>
          <w:sz w:val="14"/>
        </w:rPr>
      </w:pPr>
    </w:p>
    <w:p w14:paraId="0636907C" w14:textId="77777777" w:rsidR="004344C8" w:rsidRPr="00DF203C" w:rsidRDefault="004344C8" w:rsidP="00A40616">
      <w:pPr>
        <w:jc w:val="center"/>
        <w:rPr>
          <w:rFonts w:ascii="Arial" w:hAnsi="Arial" w:cs="Arial"/>
          <w:b/>
          <w:i/>
        </w:rPr>
      </w:pPr>
    </w:p>
    <w:tbl>
      <w:tblPr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42"/>
        <w:gridCol w:w="5927"/>
      </w:tblGrid>
      <w:tr w:rsidR="004344C8" w:rsidRPr="00DF203C" w14:paraId="35BC42AD" w14:textId="77777777" w:rsidTr="004344C8">
        <w:trPr>
          <w:trHeight w:val="424"/>
        </w:trPr>
        <w:tc>
          <w:tcPr>
            <w:tcW w:w="10269" w:type="dxa"/>
            <w:gridSpan w:val="2"/>
            <w:vAlign w:val="center"/>
          </w:tcPr>
          <w:p w14:paraId="7651A88E" w14:textId="4D4EA7B3" w:rsidR="004344C8" w:rsidRPr="00DF203C" w:rsidRDefault="004344C8" w:rsidP="00587984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  <w:b/>
              </w:rPr>
              <w:t>Learner name</w:t>
            </w:r>
            <w:r w:rsidRPr="00DF203C">
              <w:rPr>
                <w:rFonts w:ascii="Arial" w:hAnsi="Arial" w:cs="Arial"/>
              </w:rPr>
              <w:t>:</w:t>
            </w:r>
            <w:r w:rsidR="00284BC5">
              <w:rPr>
                <w:rFonts w:ascii="Arial" w:hAnsi="Arial" w:cs="Arial"/>
              </w:rPr>
              <w:t xml:space="preserve"> </w:t>
            </w:r>
            <w:proofErr w:type="spellStart"/>
            <w:r w:rsidR="00284BC5">
              <w:rPr>
                <w:rFonts w:ascii="Arial" w:hAnsi="Arial" w:cs="Arial"/>
              </w:rPr>
              <w:t>conor</w:t>
            </w:r>
            <w:proofErr w:type="spellEnd"/>
            <w:r w:rsidR="00284BC5">
              <w:rPr>
                <w:rFonts w:ascii="Arial" w:hAnsi="Arial" w:cs="Arial"/>
              </w:rPr>
              <w:t xml:space="preserve"> o </w:t>
            </w:r>
            <w:proofErr w:type="spellStart"/>
            <w:r w:rsidR="00284BC5">
              <w:rPr>
                <w:rFonts w:ascii="Arial" w:hAnsi="Arial" w:cs="Arial"/>
              </w:rPr>
              <w:t>toole</w:t>
            </w:r>
            <w:proofErr w:type="spellEnd"/>
          </w:p>
        </w:tc>
      </w:tr>
      <w:tr w:rsidR="00E07086" w:rsidRPr="00DF203C" w14:paraId="7B83C70F" w14:textId="77777777" w:rsidTr="004344C8">
        <w:trPr>
          <w:trHeight w:val="451"/>
        </w:trPr>
        <w:tc>
          <w:tcPr>
            <w:tcW w:w="4342" w:type="dxa"/>
            <w:vAlign w:val="center"/>
          </w:tcPr>
          <w:p w14:paraId="1256C0B1" w14:textId="04882A30" w:rsidR="00E07086" w:rsidRPr="00DF203C" w:rsidRDefault="00AE45A6" w:rsidP="00FC26F8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  <w:b/>
              </w:rPr>
              <w:t>Date of issue</w:t>
            </w:r>
            <w:r w:rsidR="00E07086" w:rsidRPr="00DF203C">
              <w:rPr>
                <w:rFonts w:ascii="Arial" w:hAnsi="Arial" w:cs="Arial"/>
              </w:rPr>
              <w:t>:</w:t>
            </w:r>
            <w:r w:rsidR="00E80EFC" w:rsidRPr="00DF203C">
              <w:rPr>
                <w:rFonts w:ascii="Arial" w:hAnsi="Arial" w:cs="Arial"/>
              </w:rPr>
              <w:t xml:space="preserve">  </w:t>
            </w:r>
            <w:r w:rsidR="002030E5">
              <w:rPr>
                <w:rFonts w:ascii="Arial" w:hAnsi="Arial" w:cs="Arial"/>
              </w:rPr>
              <w:t>3</w:t>
            </w:r>
            <w:r w:rsidR="00E44E64">
              <w:rPr>
                <w:rFonts w:ascii="Arial" w:hAnsi="Arial" w:cs="Arial"/>
              </w:rPr>
              <w:t>1</w:t>
            </w:r>
            <w:r w:rsidR="00414858">
              <w:rPr>
                <w:rFonts w:ascii="Arial" w:hAnsi="Arial" w:cs="Arial"/>
              </w:rPr>
              <w:t>/0</w:t>
            </w:r>
            <w:r w:rsidR="002030E5">
              <w:rPr>
                <w:rFonts w:ascii="Arial" w:hAnsi="Arial" w:cs="Arial"/>
              </w:rPr>
              <w:t>1</w:t>
            </w:r>
            <w:r w:rsidR="004D383B" w:rsidRPr="00DF203C">
              <w:rPr>
                <w:rFonts w:ascii="Arial" w:hAnsi="Arial" w:cs="Arial"/>
              </w:rPr>
              <w:t>/20</w:t>
            </w:r>
            <w:r w:rsidR="0045657A">
              <w:rPr>
                <w:rFonts w:ascii="Arial" w:hAnsi="Arial" w:cs="Arial"/>
              </w:rPr>
              <w:t>2</w:t>
            </w:r>
            <w:r w:rsidR="002030E5">
              <w:rPr>
                <w:rFonts w:ascii="Arial" w:hAnsi="Arial" w:cs="Arial"/>
              </w:rPr>
              <w:t>2</w:t>
            </w:r>
          </w:p>
        </w:tc>
        <w:tc>
          <w:tcPr>
            <w:tcW w:w="5927" w:type="dxa"/>
            <w:vAlign w:val="center"/>
          </w:tcPr>
          <w:p w14:paraId="252AF19C" w14:textId="4F2A27D4" w:rsidR="00E07086" w:rsidRPr="00DF203C" w:rsidRDefault="00EC7B69" w:rsidP="00FC26F8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  <w:b/>
              </w:rPr>
              <w:t>Due d</w:t>
            </w:r>
            <w:r w:rsidR="00E07086" w:rsidRPr="00DF203C">
              <w:rPr>
                <w:rFonts w:ascii="Arial" w:hAnsi="Arial" w:cs="Arial"/>
                <w:b/>
              </w:rPr>
              <w:t>ate</w:t>
            </w:r>
            <w:r w:rsidRPr="00DF203C">
              <w:rPr>
                <w:rFonts w:ascii="Arial" w:hAnsi="Arial" w:cs="Arial"/>
                <w:b/>
              </w:rPr>
              <w:t xml:space="preserve"> &amp; t</w:t>
            </w:r>
            <w:r w:rsidR="006C57DF" w:rsidRPr="00DF203C">
              <w:rPr>
                <w:rFonts w:ascii="Arial" w:hAnsi="Arial" w:cs="Arial"/>
                <w:b/>
              </w:rPr>
              <w:t>ime</w:t>
            </w:r>
            <w:r w:rsidR="00E07086" w:rsidRPr="00DF203C">
              <w:rPr>
                <w:rFonts w:ascii="Arial" w:hAnsi="Arial" w:cs="Arial"/>
              </w:rPr>
              <w:t>:</w:t>
            </w:r>
            <w:r w:rsidR="00A32771" w:rsidRPr="00DF203C">
              <w:rPr>
                <w:rFonts w:ascii="Arial" w:hAnsi="Arial" w:cs="Arial"/>
              </w:rPr>
              <w:t xml:space="preserve"> </w:t>
            </w:r>
            <w:r w:rsidR="00E44E64">
              <w:rPr>
                <w:rFonts w:ascii="Arial" w:hAnsi="Arial" w:cs="Arial"/>
              </w:rPr>
              <w:t>1</w:t>
            </w:r>
            <w:r w:rsidR="002030E5">
              <w:rPr>
                <w:rFonts w:ascii="Arial" w:hAnsi="Arial" w:cs="Arial"/>
              </w:rPr>
              <w:t>4</w:t>
            </w:r>
            <w:r w:rsidR="004D383B" w:rsidRPr="00DF203C">
              <w:rPr>
                <w:rFonts w:ascii="Arial" w:hAnsi="Arial" w:cs="Arial"/>
              </w:rPr>
              <w:t>/03/20</w:t>
            </w:r>
            <w:r w:rsidR="0045657A">
              <w:rPr>
                <w:rFonts w:ascii="Arial" w:hAnsi="Arial" w:cs="Arial"/>
              </w:rPr>
              <w:t>2</w:t>
            </w:r>
            <w:r w:rsidR="002030E5">
              <w:rPr>
                <w:rFonts w:ascii="Arial" w:hAnsi="Arial" w:cs="Arial"/>
              </w:rPr>
              <w:t>2</w:t>
            </w:r>
            <w:r w:rsidR="007D215D">
              <w:rPr>
                <w:rFonts w:ascii="Arial" w:hAnsi="Arial" w:cs="Arial"/>
              </w:rPr>
              <w:t xml:space="preserve">, </w:t>
            </w:r>
            <w:r w:rsidR="00E44E64">
              <w:rPr>
                <w:rFonts w:ascii="Arial" w:hAnsi="Arial" w:cs="Arial"/>
              </w:rPr>
              <w:t>5</w:t>
            </w:r>
            <w:r w:rsidR="007D215D">
              <w:rPr>
                <w:rFonts w:ascii="Arial" w:hAnsi="Arial" w:cs="Arial"/>
              </w:rPr>
              <w:t>.30</w:t>
            </w:r>
            <w:r w:rsidR="00E44E64">
              <w:rPr>
                <w:rFonts w:ascii="Arial" w:hAnsi="Arial" w:cs="Arial"/>
              </w:rPr>
              <w:t>pm</w:t>
            </w:r>
          </w:p>
        </w:tc>
      </w:tr>
    </w:tbl>
    <w:p w14:paraId="09787F0B" w14:textId="77777777" w:rsidR="002A779C" w:rsidRPr="00E44E64" w:rsidRDefault="002A779C">
      <w:pPr>
        <w:rPr>
          <w:rFonts w:ascii="Arial" w:hAnsi="Arial" w:cs="Arial"/>
          <w:b/>
          <w:sz w:val="14"/>
          <w:szCs w:val="14"/>
        </w:rPr>
      </w:pPr>
    </w:p>
    <w:tbl>
      <w:tblPr>
        <w:tblW w:w="1044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0"/>
        <w:gridCol w:w="1284"/>
        <w:gridCol w:w="1956"/>
      </w:tblGrid>
      <w:tr w:rsidR="003C3758" w:rsidRPr="00DF203C" w14:paraId="4E4AD995" w14:textId="77777777" w:rsidTr="00DF203C">
        <w:tc>
          <w:tcPr>
            <w:tcW w:w="848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AE6E62" w14:textId="77777777" w:rsidR="003C3758" w:rsidRPr="00DF203C" w:rsidRDefault="003C3758" w:rsidP="003C3758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</w:rPr>
              <w:t xml:space="preserve">Authorship Statement </w:t>
            </w:r>
          </w:p>
        </w:tc>
        <w:tc>
          <w:tcPr>
            <w:tcW w:w="1956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4CD97F1" w14:textId="77777777" w:rsidR="003C3758" w:rsidRPr="00DF203C" w:rsidRDefault="003C3758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</w:rPr>
              <w:t>Initial each section</w:t>
            </w:r>
          </w:p>
        </w:tc>
      </w:tr>
      <w:tr w:rsidR="000C7229" w:rsidRPr="00DF203C" w14:paraId="270B8B05" w14:textId="77777777" w:rsidTr="003C3758">
        <w:trPr>
          <w:trHeight w:val="680"/>
        </w:trPr>
        <w:tc>
          <w:tcPr>
            <w:tcW w:w="8484" w:type="dxa"/>
            <w:gridSpan w:val="2"/>
            <w:vAlign w:val="center"/>
          </w:tcPr>
          <w:p w14:paraId="288A0B96" w14:textId="77777777" w:rsidR="000C7229" w:rsidRPr="00DF203C" w:rsidRDefault="00F938EA" w:rsidP="00335C31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</w:rPr>
              <w:t>I confirm that I have read and understood all policies and procedures regarding project and assignment submission, plagiarism etc as described in the Learner Handbook.</w:t>
            </w:r>
          </w:p>
        </w:tc>
        <w:tc>
          <w:tcPr>
            <w:tcW w:w="1956" w:type="dxa"/>
          </w:tcPr>
          <w:p w14:paraId="52EB46E4" w14:textId="523F876E" w:rsidR="000C7229" w:rsidRPr="00DF203C" w:rsidRDefault="00284B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cot</w:t>
            </w:r>
          </w:p>
        </w:tc>
      </w:tr>
      <w:tr w:rsidR="000C7229" w:rsidRPr="00DF203C" w14:paraId="41CEE2D7" w14:textId="77777777" w:rsidTr="003C3758">
        <w:trPr>
          <w:trHeight w:val="680"/>
        </w:trPr>
        <w:tc>
          <w:tcPr>
            <w:tcW w:w="8484" w:type="dxa"/>
            <w:gridSpan w:val="2"/>
            <w:vAlign w:val="center"/>
          </w:tcPr>
          <w:p w14:paraId="00E111C4" w14:textId="77777777" w:rsidR="000C7229" w:rsidRPr="00DF203C" w:rsidRDefault="000C7229" w:rsidP="006A7299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</w:rPr>
              <w:t xml:space="preserve">I confirm that I have retained a copy of this project/assignment for my own personal use and in the event of an additional copy being requested by </w:t>
            </w:r>
            <w:r w:rsidR="00A45382" w:rsidRPr="00DF203C">
              <w:rPr>
                <w:rFonts w:ascii="Arial" w:hAnsi="Arial" w:cs="Arial"/>
              </w:rPr>
              <w:t>the subject t</w:t>
            </w:r>
            <w:r w:rsidR="006A7299" w:rsidRPr="00DF203C">
              <w:rPr>
                <w:rFonts w:ascii="Arial" w:hAnsi="Arial" w:cs="Arial"/>
              </w:rPr>
              <w:t>eacher</w:t>
            </w:r>
            <w:r w:rsidR="00A45382" w:rsidRPr="00DF203C">
              <w:rPr>
                <w:rFonts w:ascii="Arial" w:hAnsi="Arial" w:cs="Arial"/>
              </w:rPr>
              <w:t xml:space="preserve"> or the college.</w:t>
            </w:r>
          </w:p>
        </w:tc>
        <w:tc>
          <w:tcPr>
            <w:tcW w:w="1956" w:type="dxa"/>
          </w:tcPr>
          <w:p w14:paraId="5573429A" w14:textId="58413E0B" w:rsidR="000C7229" w:rsidRPr="00DF203C" w:rsidRDefault="00284B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cot</w:t>
            </w:r>
          </w:p>
        </w:tc>
      </w:tr>
      <w:tr w:rsidR="000C7229" w:rsidRPr="00DF203C" w14:paraId="4960666A" w14:textId="77777777" w:rsidTr="003C3758">
        <w:trPr>
          <w:trHeight w:val="680"/>
        </w:trPr>
        <w:tc>
          <w:tcPr>
            <w:tcW w:w="8484" w:type="dxa"/>
            <w:gridSpan w:val="2"/>
            <w:vAlign w:val="center"/>
          </w:tcPr>
          <w:p w14:paraId="38E12FB1" w14:textId="77777777" w:rsidR="000C7229" w:rsidRPr="00DF203C" w:rsidRDefault="000C7229" w:rsidP="00A45382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</w:rPr>
              <w:t>I hereby declare that all</w:t>
            </w:r>
            <w:r w:rsidR="00B609A6" w:rsidRPr="00DF203C">
              <w:rPr>
                <w:rFonts w:ascii="Arial" w:hAnsi="Arial" w:cs="Arial"/>
              </w:rPr>
              <w:t xml:space="preserve"> work included in this project/</w:t>
            </w:r>
            <w:r w:rsidRPr="00DF203C">
              <w:rPr>
                <w:rFonts w:ascii="Arial" w:hAnsi="Arial" w:cs="Arial"/>
              </w:rPr>
              <w:t>assignment except where referenced is entirely my own</w:t>
            </w:r>
            <w:r w:rsidR="00F10DFD" w:rsidRPr="00DF203C">
              <w:rPr>
                <w:rFonts w:ascii="Arial" w:hAnsi="Arial" w:cs="Arial"/>
              </w:rPr>
              <w:t>.</w:t>
            </w:r>
            <w:r w:rsidRPr="00DF203C">
              <w:rPr>
                <w:rFonts w:ascii="Arial" w:hAnsi="Arial" w:cs="Arial"/>
              </w:rPr>
              <w:t xml:space="preserve"> All sources of information have been acknowledged by means of reference as required</w:t>
            </w:r>
            <w:r w:rsidR="00F10DFD" w:rsidRPr="00DF203C">
              <w:rPr>
                <w:rFonts w:ascii="Arial" w:hAnsi="Arial" w:cs="Arial"/>
              </w:rPr>
              <w:t>.</w:t>
            </w:r>
          </w:p>
        </w:tc>
        <w:tc>
          <w:tcPr>
            <w:tcW w:w="1956" w:type="dxa"/>
          </w:tcPr>
          <w:p w14:paraId="31EF6E1F" w14:textId="739F26DD" w:rsidR="000C7229" w:rsidRPr="00DF203C" w:rsidRDefault="00284BC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cot</w:t>
            </w:r>
          </w:p>
        </w:tc>
      </w:tr>
      <w:tr w:rsidR="008E6A40" w:rsidRPr="00DF203C" w14:paraId="568C6D5D" w14:textId="77777777" w:rsidTr="00BF5476">
        <w:trPr>
          <w:trHeight w:val="478"/>
        </w:trPr>
        <w:tc>
          <w:tcPr>
            <w:tcW w:w="7200" w:type="dxa"/>
            <w:vAlign w:val="center"/>
          </w:tcPr>
          <w:p w14:paraId="1245D178" w14:textId="632B71F0" w:rsidR="008E6A40" w:rsidRPr="00DF203C" w:rsidRDefault="008E6A40" w:rsidP="00BF5476">
            <w:pPr>
              <w:rPr>
                <w:rFonts w:ascii="Arial" w:hAnsi="Arial" w:cs="Arial"/>
                <w:b/>
              </w:rPr>
            </w:pPr>
            <w:r w:rsidRPr="00DF203C">
              <w:rPr>
                <w:rFonts w:ascii="Arial" w:hAnsi="Arial" w:cs="Arial"/>
                <w:b/>
              </w:rPr>
              <w:t>Signed:</w:t>
            </w:r>
            <w:r w:rsidR="00284BC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284BC5">
              <w:rPr>
                <w:rFonts w:ascii="Arial" w:hAnsi="Arial" w:cs="Arial"/>
                <w:b/>
              </w:rPr>
              <w:t>conor</w:t>
            </w:r>
            <w:proofErr w:type="spellEnd"/>
            <w:r w:rsidR="00284BC5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="00284BC5">
              <w:rPr>
                <w:rFonts w:ascii="Arial" w:hAnsi="Arial" w:cs="Arial"/>
                <w:b/>
              </w:rPr>
              <w:t>toole</w:t>
            </w:r>
            <w:proofErr w:type="spellEnd"/>
          </w:p>
        </w:tc>
        <w:tc>
          <w:tcPr>
            <w:tcW w:w="3240" w:type="dxa"/>
            <w:gridSpan w:val="2"/>
            <w:vAlign w:val="center"/>
          </w:tcPr>
          <w:p w14:paraId="1B819DB8" w14:textId="72D4D41D" w:rsidR="008E6A40" w:rsidRPr="00DF203C" w:rsidRDefault="008E6A40" w:rsidP="00BF5476">
            <w:pPr>
              <w:rPr>
                <w:rFonts w:ascii="Arial" w:hAnsi="Arial" w:cs="Arial"/>
              </w:rPr>
            </w:pPr>
            <w:r w:rsidRPr="00DF203C">
              <w:rPr>
                <w:rFonts w:ascii="Arial" w:hAnsi="Arial" w:cs="Arial"/>
                <w:b/>
              </w:rPr>
              <w:t>Date:</w:t>
            </w:r>
            <w:r w:rsidR="00284BC5">
              <w:rPr>
                <w:rFonts w:ascii="Arial" w:hAnsi="Arial" w:cs="Arial"/>
                <w:b/>
              </w:rPr>
              <w:t>21/03/2022</w:t>
            </w:r>
            <w:bookmarkStart w:id="0" w:name="_GoBack"/>
            <w:bookmarkEnd w:id="0"/>
          </w:p>
        </w:tc>
      </w:tr>
    </w:tbl>
    <w:p w14:paraId="644C7A99" w14:textId="77777777" w:rsidR="003A1B63" w:rsidRPr="00DF203C" w:rsidRDefault="003A1B63" w:rsidP="00E44E64">
      <w:pPr>
        <w:jc w:val="center"/>
        <w:rPr>
          <w:rFonts w:ascii="Arial" w:hAnsi="Arial" w:cs="Arial"/>
          <w:b/>
          <w:sz w:val="28"/>
          <w:szCs w:val="28"/>
        </w:rPr>
      </w:pPr>
    </w:p>
    <w:sectPr w:rsidR="003A1B63" w:rsidRPr="00DF203C" w:rsidSect="002B3642">
      <w:headerReference w:type="default" r:id="rId9"/>
      <w:pgSz w:w="11907" w:h="16840" w:code="9"/>
      <w:pgMar w:top="578" w:right="851" w:bottom="720" w:left="85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08DA4" w14:textId="77777777" w:rsidR="006231C8" w:rsidRDefault="006231C8">
      <w:r>
        <w:separator/>
      </w:r>
    </w:p>
  </w:endnote>
  <w:endnote w:type="continuationSeparator" w:id="0">
    <w:p w14:paraId="776F7859" w14:textId="77777777" w:rsidR="006231C8" w:rsidRDefault="00623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3C275" w14:textId="77777777" w:rsidR="006231C8" w:rsidRDefault="006231C8">
      <w:r>
        <w:separator/>
      </w:r>
    </w:p>
  </w:footnote>
  <w:footnote w:type="continuationSeparator" w:id="0">
    <w:p w14:paraId="0E45076D" w14:textId="77777777" w:rsidR="006231C8" w:rsidRDefault="00623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3715F" w14:textId="77777777" w:rsidR="002B3642" w:rsidRPr="005A4430" w:rsidRDefault="000852CE" w:rsidP="002B3642">
    <w:pPr>
      <w:pStyle w:val="Header"/>
      <w:jc w:val="right"/>
      <w:rPr>
        <w:rFonts w:ascii="Arial Narrow" w:hAnsi="Arial Narrow"/>
        <w:b/>
      </w:rPr>
    </w:pPr>
    <w:r w:rsidRPr="005A4430">
      <w:rPr>
        <w:rFonts w:ascii="Arial Narrow" w:hAnsi="Arial Narrow"/>
        <w:b/>
      </w:rPr>
      <w:t>A2</w:t>
    </w:r>
  </w:p>
  <w:p w14:paraId="17A11E1C" w14:textId="77777777" w:rsidR="002B3642" w:rsidRDefault="002B36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1C1"/>
    <w:multiLevelType w:val="hybridMultilevel"/>
    <w:tmpl w:val="D70EBCC6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7725F"/>
    <w:multiLevelType w:val="hybridMultilevel"/>
    <w:tmpl w:val="ED3A7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75593"/>
    <w:multiLevelType w:val="hybridMultilevel"/>
    <w:tmpl w:val="4A7E5B7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5D04"/>
    <w:multiLevelType w:val="hybridMultilevel"/>
    <w:tmpl w:val="684CA7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9B099B"/>
    <w:multiLevelType w:val="hybridMultilevel"/>
    <w:tmpl w:val="6C603D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E6AFA"/>
    <w:multiLevelType w:val="hybridMultilevel"/>
    <w:tmpl w:val="9B4C23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88D33BA"/>
    <w:multiLevelType w:val="hybridMultilevel"/>
    <w:tmpl w:val="2826A5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842D0"/>
    <w:multiLevelType w:val="hybridMultilevel"/>
    <w:tmpl w:val="B830C280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29"/>
    <w:rsid w:val="000338DC"/>
    <w:rsid w:val="00041B2F"/>
    <w:rsid w:val="00057004"/>
    <w:rsid w:val="000852CE"/>
    <w:rsid w:val="00095E18"/>
    <w:rsid w:val="000B6837"/>
    <w:rsid w:val="000C70C4"/>
    <w:rsid w:val="000C7229"/>
    <w:rsid w:val="00107029"/>
    <w:rsid w:val="001122FF"/>
    <w:rsid w:val="001204E2"/>
    <w:rsid w:val="00135B41"/>
    <w:rsid w:val="0015546A"/>
    <w:rsid w:val="00156C67"/>
    <w:rsid w:val="001854B6"/>
    <w:rsid w:val="001E3D9D"/>
    <w:rsid w:val="001E49B6"/>
    <w:rsid w:val="001F0EFA"/>
    <w:rsid w:val="001F555A"/>
    <w:rsid w:val="002030E5"/>
    <w:rsid w:val="002326F1"/>
    <w:rsid w:val="002845DC"/>
    <w:rsid w:val="00284BC5"/>
    <w:rsid w:val="002A779C"/>
    <w:rsid w:val="002B3642"/>
    <w:rsid w:val="002B655C"/>
    <w:rsid w:val="002C0E53"/>
    <w:rsid w:val="002D604B"/>
    <w:rsid w:val="002E6FB6"/>
    <w:rsid w:val="00305101"/>
    <w:rsid w:val="0030639A"/>
    <w:rsid w:val="00335C31"/>
    <w:rsid w:val="0034728F"/>
    <w:rsid w:val="0035578B"/>
    <w:rsid w:val="003A1B63"/>
    <w:rsid w:val="003B6993"/>
    <w:rsid w:val="003B7906"/>
    <w:rsid w:val="003C3758"/>
    <w:rsid w:val="003D4FF8"/>
    <w:rsid w:val="003E2B69"/>
    <w:rsid w:val="004011A4"/>
    <w:rsid w:val="00414858"/>
    <w:rsid w:val="00432E23"/>
    <w:rsid w:val="004344C8"/>
    <w:rsid w:val="00447401"/>
    <w:rsid w:val="0045657A"/>
    <w:rsid w:val="00464BF2"/>
    <w:rsid w:val="00484D51"/>
    <w:rsid w:val="00484F1A"/>
    <w:rsid w:val="004D383B"/>
    <w:rsid w:val="004D632F"/>
    <w:rsid w:val="00523738"/>
    <w:rsid w:val="005340AB"/>
    <w:rsid w:val="005432BD"/>
    <w:rsid w:val="00587984"/>
    <w:rsid w:val="005A4430"/>
    <w:rsid w:val="005A6DFC"/>
    <w:rsid w:val="005D2E47"/>
    <w:rsid w:val="005D50F4"/>
    <w:rsid w:val="006231C8"/>
    <w:rsid w:val="00627A35"/>
    <w:rsid w:val="006A7299"/>
    <w:rsid w:val="006C57DF"/>
    <w:rsid w:val="006D5BB6"/>
    <w:rsid w:val="0072323E"/>
    <w:rsid w:val="00755095"/>
    <w:rsid w:val="0076363D"/>
    <w:rsid w:val="00775FF8"/>
    <w:rsid w:val="00786302"/>
    <w:rsid w:val="007A5A7A"/>
    <w:rsid w:val="007B5890"/>
    <w:rsid w:val="007D215D"/>
    <w:rsid w:val="007E16B9"/>
    <w:rsid w:val="007E2967"/>
    <w:rsid w:val="007F4B1D"/>
    <w:rsid w:val="00806989"/>
    <w:rsid w:val="0081545D"/>
    <w:rsid w:val="00823838"/>
    <w:rsid w:val="008407CA"/>
    <w:rsid w:val="00867738"/>
    <w:rsid w:val="00884347"/>
    <w:rsid w:val="008D156C"/>
    <w:rsid w:val="008E6A40"/>
    <w:rsid w:val="008E7B93"/>
    <w:rsid w:val="00912E15"/>
    <w:rsid w:val="009356FB"/>
    <w:rsid w:val="00937A72"/>
    <w:rsid w:val="00956DAA"/>
    <w:rsid w:val="0096201A"/>
    <w:rsid w:val="00963909"/>
    <w:rsid w:val="00993FC8"/>
    <w:rsid w:val="009C3574"/>
    <w:rsid w:val="009E12C5"/>
    <w:rsid w:val="009E21A9"/>
    <w:rsid w:val="00A01F23"/>
    <w:rsid w:val="00A14A8A"/>
    <w:rsid w:val="00A32771"/>
    <w:rsid w:val="00A328B6"/>
    <w:rsid w:val="00A40616"/>
    <w:rsid w:val="00A441FB"/>
    <w:rsid w:val="00A45382"/>
    <w:rsid w:val="00A54C8E"/>
    <w:rsid w:val="00A63B90"/>
    <w:rsid w:val="00AA20F6"/>
    <w:rsid w:val="00AD3F65"/>
    <w:rsid w:val="00AD4581"/>
    <w:rsid w:val="00AE45A6"/>
    <w:rsid w:val="00B106B0"/>
    <w:rsid w:val="00B24FD3"/>
    <w:rsid w:val="00B33294"/>
    <w:rsid w:val="00B609A6"/>
    <w:rsid w:val="00B75E09"/>
    <w:rsid w:val="00B85D41"/>
    <w:rsid w:val="00B9068B"/>
    <w:rsid w:val="00B97F0E"/>
    <w:rsid w:val="00BD2853"/>
    <w:rsid w:val="00BE57E0"/>
    <w:rsid w:val="00BF01EC"/>
    <w:rsid w:val="00BF5476"/>
    <w:rsid w:val="00C14C81"/>
    <w:rsid w:val="00C51848"/>
    <w:rsid w:val="00C55F32"/>
    <w:rsid w:val="00C67892"/>
    <w:rsid w:val="00CB1BD7"/>
    <w:rsid w:val="00CD41A6"/>
    <w:rsid w:val="00CF6D9C"/>
    <w:rsid w:val="00CF7589"/>
    <w:rsid w:val="00D3673B"/>
    <w:rsid w:val="00DC485C"/>
    <w:rsid w:val="00DD57E6"/>
    <w:rsid w:val="00DF203C"/>
    <w:rsid w:val="00DF20E6"/>
    <w:rsid w:val="00E007DA"/>
    <w:rsid w:val="00E07086"/>
    <w:rsid w:val="00E1116E"/>
    <w:rsid w:val="00E219B7"/>
    <w:rsid w:val="00E30BA0"/>
    <w:rsid w:val="00E4466C"/>
    <w:rsid w:val="00E44E64"/>
    <w:rsid w:val="00E4614C"/>
    <w:rsid w:val="00E46CA3"/>
    <w:rsid w:val="00E63563"/>
    <w:rsid w:val="00E769FF"/>
    <w:rsid w:val="00E80EFC"/>
    <w:rsid w:val="00EC2528"/>
    <w:rsid w:val="00EC7B69"/>
    <w:rsid w:val="00ED67F1"/>
    <w:rsid w:val="00ED6DBD"/>
    <w:rsid w:val="00EF4D64"/>
    <w:rsid w:val="00F10DFD"/>
    <w:rsid w:val="00F14394"/>
    <w:rsid w:val="00F40917"/>
    <w:rsid w:val="00F938EA"/>
    <w:rsid w:val="00FC26F8"/>
    <w:rsid w:val="00FF4F82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607D57"/>
  <w15:docId w15:val="{9605D6FC-1FC3-4427-B1F5-C690539E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007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6A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E6A4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C57DF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6C57D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C57DF"/>
    <w:rPr>
      <w:rFonts w:ascii="Tahoma" w:hAnsi="Tahoma" w:cs="Tahoma"/>
      <w:sz w:val="16"/>
      <w:szCs w:val="16"/>
      <w:lang w:val="en-GB"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2B36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FEStudent\AppData\Local\Microsoft\Windows\Temporary%20Internet%20Files\Content.IE5\HTYPYGRA\A2%20Assessment%20brief%202014-15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E2C8-B8BF-4A8F-9019-1AE7ABCA3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 Assessment brief 2014-15 (1)</Template>
  <TotalTime>1</TotalTime>
  <Pages>2</Pages>
  <Words>521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DCFE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DCFEStudent</dc:creator>
  <cp:lastModifiedBy>Conor Otoole SD5 (DFEi Student)</cp:lastModifiedBy>
  <cp:revision>2</cp:revision>
  <cp:lastPrinted>2019-01-28T16:33:00Z</cp:lastPrinted>
  <dcterms:created xsi:type="dcterms:W3CDTF">2022-03-21T09:04:00Z</dcterms:created>
  <dcterms:modified xsi:type="dcterms:W3CDTF">2022-03-21T09:04:00Z</dcterms:modified>
</cp:coreProperties>
</file>